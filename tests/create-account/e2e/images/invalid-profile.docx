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D7C3C" w14:textId="3760B976" w:rsidR="00F877B5" w:rsidRDefault="00F877B5" w:rsidP="00F877B5">
      <w:pPr>
        <w:pStyle w:val="Heading1"/>
      </w:pPr>
      <w:r>
        <w:t xml:space="preserve">Exploration </w:t>
      </w:r>
      <w:r w:rsidR="00BC0246">
        <w:t>8</w:t>
      </w:r>
      <w:r>
        <w:t>.</w:t>
      </w:r>
      <w:r w:rsidR="009C769C">
        <w:t>4</w:t>
      </w:r>
      <w:r>
        <w:t xml:space="preserve">: </w:t>
      </w:r>
      <w:r w:rsidR="009C769C">
        <w:t>Testing Complex Systems</w:t>
      </w:r>
    </w:p>
    <w:p w14:paraId="3C33DDF1" w14:textId="77777777" w:rsidR="0015710B" w:rsidRDefault="00F877B5" w:rsidP="00507C7A">
      <w:pPr>
        <w:pStyle w:val="Heading2"/>
      </w:pPr>
      <w:r>
        <w:t>Learning Goals</w:t>
      </w:r>
    </w:p>
    <w:p w14:paraId="2CD63FB8" w14:textId="77777777" w:rsidR="00F877B5" w:rsidRDefault="00F877B5" w:rsidP="00F877B5">
      <w:r>
        <w:rPr>
          <w:shd w:val="clear" w:color="auto" w:fill="FFFFFF"/>
        </w:rPr>
        <w:t>This Exploration addresses the following Module Learning Outcomes (MLOs):</w:t>
      </w:r>
    </w:p>
    <w:p w14:paraId="32572F2A" w14:textId="77777777" w:rsidR="00507C7A" w:rsidRDefault="00F877B5" w:rsidP="00F877B5">
      <w:pPr>
        <w:pStyle w:val="ListParagraph"/>
        <w:numPr>
          <w:ilvl w:val="0"/>
          <w:numId w:val="1"/>
        </w:numPr>
      </w:pPr>
      <w:r w:rsidRPr="00F877B5">
        <w:rPr>
          <w:b/>
          <w:bCs/>
        </w:rPr>
        <w:t>MLO x</w:t>
      </w:r>
      <w:r>
        <w:t>: Outcome</w:t>
      </w:r>
    </w:p>
    <w:p w14:paraId="55B9365F" w14:textId="77777777" w:rsidR="00F877B5" w:rsidRDefault="00F877B5" w:rsidP="00F877B5">
      <w:pPr>
        <w:pStyle w:val="ListParagraph"/>
        <w:numPr>
          <w:ilvl w:val="0"/>
          <w:numId w:val="1"/>
        </w:numPr>
      </w:pPr>
      <w:r w:rsidRPr="00F877B5">
        <w:rPr>
          <w:b/>
          <w:bCs/>
        </w:rPr>
        <w:t>MLO y</w:t>
      </w:r>
      <w:r>
        <w:t>: Outcome</w:t>
      </w:r>
    </w:p>
    <w:p w14:paraId="3D67CBBB" w14:textId="77777777" w:rsidR="00F877B5" w:rsidRDefault="00F877B5" w:rsidP="00F877B5">
      <w:pPr>
        <w:pStyle w:val="ListParagraph"/>
        <w:numPr>
          <w:ilvl w:val="0"/>
          <w:numId w:val="1"/>
        </w:numPr>
      </w:pPr>
      <w:r w:rsidRPr="00F877B5">
        <w:rPr>
          <w:b/>
          <w:bCs/>
        </w:rPr>
        <w:t>MLO z</w:t>
      </w:r>
      <w:r>
        <w:t>: Outcome</w:t>
      </w:r>
    </w:p>
    <w:p w14:paraId="51FF8A04" w14:textId="77777777" w:rsidR="00821C0E" w:rsidRDefault="00F877B5" w:rsidP="00F877B5">
      <w:pPr>
        <w:pStyle w:val="Heading2"/>
      </w:pPr>
      <w:r>
        <w:t>Introduction</w:t>
      </w:r>
    </w:p>
    <w:p w14:paraId="535EA76D" w14:textId="77777777" w:rsidR="00F877B5" w:rsidRDefault="00F877B5" w:rsidP="00507C7A">
      <w:r>
        <w:t>Start here.</w:t>
      </w:r>
    </w:p>
    <w:p w14:paraId="7149D09E" w14:textId="77777777" w:rsidR="00821C0E" w:rsidRDefault="00F877B5" w:rsidP="00F877B5">
      <w:pPr>
        <w:pStyle w:val="Heading2"/>
      </w:pPr>
      <w:r>
        <w:t>Topic 1</w:t>
      </w:r>
    </w:p>
    <w:p w14:paraId="37D53D4D" w14:textId="77777777" w:rsidR="00F877B5" w:rsidRDefault="00F877B5" w:rsidP="00507C7A">
      <w:r>
        <w:t>Start here.</w:t>
      </w:r>
    </w:p>
    <w:p w14:paraId="0A9D8F37" w14:textId="77777777" w:rsidR="00507C7A" w:rsidRDefault="00F877B5" w:rsidP="00821C0E">
      <w:pPr>
        <w:pStyle w:val="Heading3"/>
      </w:pPr>
      <w:r>
        <w:t>Subtopic 1</w:t>
      </w:r>
    </w:p>
    <w:p w14:paraId="598BD518" w14:textId="77777777" w:rsidR="00F877B5" w:rsidRDefault="00F877B5" w:rsidP="00F877B5">
      <w:r>
        <w:t>Start here.</w:t>
      </w:r>
    </w:p>
    <w:p w14:paraId="647AE8B0" w14:textId="77777777" w:rsidR="00F877B5" w:rsidRDefault="00F877B5" w:rsidP="00F877B5">
      <w:pPr>
        <w:pStyle w:val="Heading2"/>
      </w:pPr>
      <w:r>
        <w:t>Topic 2</w:t>
      </w:r>
    </w:p>
    <w:p w14:paraId="5A3D8226" w14:textId="77777777" w:rsidR="00F877B5" w:rsidRDefault="00F877B5" w:rsidP="00F877B5">
      <w:r>
        <w:t>Start here.</w:t>
      </w:r>
    </w:p>
    <w:p w14:paraId="04B6E052" w14:textId="77777777" w:rsidR="00F877B5" w:rsidRDefault="00F877B5" w:rsidP="00F877B5">
      <w:pPr>
        <w:pStyle w:val="Heading3"/>
      </w:pPr>
      <w:r>
        <w:t>Subtopic 1</w:t>
      </w:r>
    </w:p>
    <w:p w14:paraId="76C86E92" w14:textId="77777777" w:rsidR="00F877B5" w:rsidRPr="00F877B5" w:rsidRDefault="00F877B5" w:rsidP="00F877B5">
      <w:r>
        <w:t>Start here.</w:t>
      </w:r>
    </w:p>
    <w:p w14:paraId="0246CD81" w14:textId="77777777" w:rsidR="00F877B5" w:rsidRDefault="00F877B5" w:rsidP="00F877B5">
      <w:pPr>
        <w:pStyle w:val="Heading2"/>
      </w:pPr>
      <w:r>
        <w:t>References</w:t>
      </w:r>
    </w:p>
    <w:p w14:paraId="71468814" w14:textId="4825DCAE" w:rsidR="00F877B5" w:rsidRPr="00F877B5" w:rsidRDefault="00F877B5" w:rsidP="008D3B4C">
      <w:r>
        <w:t>Insert refs here (APA format)</w:t>
      </w:r>
    </w:p>
    <w:sectPr w:rsidR="00F877B5" w:rsidRPr="00F8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57D0A"/>
    <w:multiLevelType w:val="hybridMultilevel"/>
    <w:tmpl w:val="5F34C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246"/>
    <w:rsid w:val="0001186F"/>
    <w:rsid w:val="000318C3"/>
    <w:rsid w:val="00033F76"/>
    <w:rsid w:val="000365DA"/>
    <w:rsid w:val="00036BAB"/>
    <w:rsid w:val="00040227"/>
    <w:rsid w:val="00043D94"/>
    <w:rsid w:val="0004532B"/>
    <w:rsid w:val="00045B1C"/>
    <w:rsid w:val="000578F8"/>
    <w:rsid w:val="00060D36"/>
    <w:rsid w:val="000618CF"/>
    <w:rsid w:val="0006247D"/>
    <w:rsid w:val="000709A1"/>
    <w:rsid w:val="000729F5"/>
    <w:rsid w:val="000B243F"/>
    <w:rsid w:val="000B796E"/>
    <w:rsid w:val="000C3D37"/>
    <w:rsid w:val="000E227B"/>
    <w:rsid w:val="000F45E2"/>
    <w:rsid w:val="00105932"/>
    <w:rsid w:val="00107F09"/>
    <w:rsid w:val="00137D80"/>
    <w:rsid w:val="0014072D"/>
    <w:rsid w:val="00145C19"/>
    <w:rsid w:val="00151C96"/>
    <w:rsid w:val="0015710B"/>
    <w:rsid w:val="00163354"/>
    <w:rsid w:val="0016472A"/>
    <w:rsid w:val="001778E3"/>
    <w:rsid w:val="00187481"/>
    <w:rsid w:val="001961CE"/>
    <w:rsid w:val="001A62E3"/>
    <w:rsid w:val="001B32A4"/>
    <w:rsid w:val="001B33CB"/>
    <w:rsid w:val="001D04DC"/>
    <w:rsid w:val="001D1871"/>
    <w:rsid w:val="001D4942"/>
    <w:rsid w:val="001D5E22"/>
    <w:rsid w:val="0021253B"/>
    <w:rsid w:val="00212751"/>
    <w:rsid w:val="00216121"/>
    <w:rsid w:val="00242AF7"/>
    <w:rsid w:val="00246210"/>
    <w:rsid w:val="002554F8"/>
    <w:rsid w:val="002601F5"/>
    <w:rsid w:val="00265B50"/>
    <w:rsid w:val="00266047"/>
    <w:rsid w:val="002676FF"/>
    <w:rsid w:val="00273B38"/>
    <w:rsid w:val="002858D6"/>
    <w:rsid w:val="00287536"/>
    <w:rsid w:val="002A01C9"/>
    <w:rsid w:val="002A0E47"/>
    <w:rsid w:val="002A428C"/>
    <w:rsid w:val="002C0D9B"/>
    <w:rsid w:val="002C0E2B"/>
    <w:rsid w:val="002C522D"/>
    <w:rsid w:val="002C53A8"/>
    <w:rsid w:val="002C5CAC"/>
    <w:rsid w:val="002D59EB"/>
    <w:rsid w:val="002E13B3"/>
    <w:rsid w:val="002E1971"/>
    <w:rsid w:val="002E2C6D"/>
    <w:rsid w:val="002E39B7"/>
    <w:rsid w:val="002F08FD"/>
    <w:rsid w:val="002F1045"/>
    <w:rsid w:val="002F6C5D"/>
    <w:rsid w:val="003002BC"/>
    <w:rsid w:val="00302116"/>
    <w:rsid w:val="0030265C"/>
    <w:rsid w:val="00316247"/>
    <w:rsid w:val="00317C70"/>
    <w:rsid w:val="0032667D"/>
    <w:rsid w:val="00327C79"/>
    <w:rsid w:val="00330C4C"/>
    <w:rsid w:val="003344E8"/>
    <w:rsid w:val="003349EF"/>
    <w:rsid w:val="0033753D"/>
    <w:rsid w:val="00354879"/>
    <w:rsid w:val="0035516B"/>
    <w:rsid w:val="00356659"/>
    <w:rsid w:val="003614C1"/>
    <w:rsid w:val="003948F6"/>
    <w:rsid w:val="003A48A2"/>
    <w:rsid w:val="003A6B0D"/>
    <w:rsid w:val="003B0C8D"/>
    <w:rsid w:val="003B729B"/>
    <w:rsid w:val="003D0F10"/>
    <w:rsid w:val="003D1824"/>
    <w:rsid w:val="003F0932"/>
    <w:rsid w:val="003F7CBF"/>
    <w:rsid w:val="0040044A"/>
    <w:rsid w:val="00402B1D"/>
    <w:rsid w:val="004264BA"/>
    <w:rsid w:val="00427C35"/>
    <w:rsid w:val="00440BF9"/>
    <w:rsid w:val="00480600"/>
    <w:rsid w:val="00492556"/>
    <w:rsid w:val="004927C8"/>
    <w:rsid w:val="0049418C"/>
    <w:rsid w:val="004B0BBF"/>
    <w:rsid w:val="004B1223"/>
    <w:rsid w:val="004C6AC6"/>
    <w:rsid w:val="004D04B0"/>
    <w:rsid w:val="004D2AAB"/>
    <w:rsid w:val="004D46CB"/>
    <w:rsid w:val="004E27D9"/>
    <w:rsid w:val="004E5A9B"/>
    <w:rsid w:val="00501C58"/>
    <w:rsid w:val="00504058"/>
    <w:rsid w:val="0050588E"/>
    <w:rsid w:val="00507C7A"/>
    <w:rsid w:val="0052028B"/>
    <w:rsid w:val="00521C6F"/>
    <w:rsid w:val="005243AC"/>
    <w:rsid w:val="00534166"/>
    <w:rsid w:val="00545500"/>
    <w:rsid w:val="00553F87"/>
    <w:rsid w:val="00561236"/>
    <w:rsid w:val="00574C23"/>
    <w:rsid w:val="00575933"/>
    <w:rsid w:val="00587218"/>
    <w:rsid w:val="0059297F"/>
    <w:rsid w:val="00595919"/>
    <w:rsid w:val="005A6C15"/>
    <w:rsid w:val="005B1081"/>
    <w:rsid w:val="005B1359"/>
    <w:rsid w:val="005D2085"/>
    <w:rsid w:val="005E2380"/>
    <w:rsid w:val="005E539C"/>
    <w:rsid w:val="005E6756"/>
    <w:rsid w:val="005F197F"/>
    <w:rsid w:val="005F320C"/>
    <w:rsid w:val="005F32D8"/>
    <w:rsid w:val="0060415A"/>
    <w:rsid w:val="00605ED5"/>
    <w:rsid w:val="00614C88"/>
    <w:rsid w:val="00620141"/>
    <w:rsid w:val="006201B5"/>
    <w:rsid w:val="006211CC"/>
    <w:rsid w:val="00630061"/>
    <w:rsid w:val="00646384"/>
    <w:rsid w:val="00665D1A"/>
    <w:rsid w:val="00667D4A"/>
    <w:rsid w:val="006715DB"/>
    <w:rsid w:val="0067361E"/>
    <w:rsid w:val="006842A0"/>
    <w:rsid w:val="00686950"/>
    <w:rsid w:val="006970DE"/>
    <w:rsid w:val="006971E6"/>
    <w:rsid w:val="006B4974"/>
    <w:rsid w:val="006C0DB8"/>
    <w:rsid w:val="006C37E9"/>
    <w:rsid w:val="006C3B85"/>
    <w:rsid w:val="006C533B"/>
    <w:rsid w:val="006D27F3"/>
    <w:rsid w:val="006E4618"/>
    <w:rsid w:val="006E65F5"/>
    <w:rsid w:val="006F2920"/>
    <w:rsid w:val="006F34DE"/>
    <w:rsid w:val="006F7143"/>
    <w:rsid w:val="0071380C"/>
    <w:rsid w:val="00713DF5"/>
    <w:rsid w:val="00716762"/>
    <w:rsid w:val="00723C7C"/>
    <w:rsid w:val="0072428E"/>
    <w:rsid w:val="007266C1"/>
    <w:rsid w:val="0072754E"/>
    <w:rsid w:val="00730F5A"/>
    <w:rsid w:val="00733C94"/>
    <w:rsid w:val="00744463"/>
    <w:rsid w:val="0074595A"/>
    <w:rsid w:val="00745FA7"/>
    <w:rsid w:val="00760B54"/>
    <w:rsid w:val="00764C91"/>
    <w:rsid w:val="00766D60"/>
    <w:rsid w:val="00775BCF"/>
    <w:rsid w:val="00780903"/>
    <w:rsid w:val="0078316D"/>
    <w:rsid w:val="007835F3"/>
    <w:rsid w:val="00791C6D"/>
    <w:rsid w:val="007920AB"/>
    <w:rsid w:val="007A0D50"/>
    <w:rsid w:val="007A4010"/>
    <w:rsid w:val="007B6F07"/>
    <w:rsid w:val="007B74AC"/>
    <w:rsid w:val="007C4498"/>
    <w:rsid w:val="007D4D1A"/>
    <w:rsid w:val="007E37DD"/>
    <w:rsid w:val="007F01AA"/>
    <w:rsid w:val="007F2319"/>
    <w:rsid w:val="007F3038"/>
    <w:rsid w:val="007F6174"/>
    <w:rsid w:val="0080264F"/>
    <w:rsid w:val="008039F2"/>
    <w:rsid w:val="00807677"/>
    <w:rsid w:val="00810801"/>
    <w:rsid w:val="0081152A"/>
    <w:rsid w:val="00816FC4"/>
    <w:rsid w:val="00821C0E"/>
    <w:rsid w:val="008407D4"/>
    <w:rsid w:val="00844A3A"/>
    <w:rsid w:val="0085092A"/>
    <w:rsid w:val="00852C17"/>
    <w:rsid w:val="0086125E"/>
    <w:rsid w:val="00871087"/>
    <w:rsid w:val="0088209B"/>
    <w:rsid w:val="008849A4"/>
    <w:rsid w:val="008A3448"/>
    <w:rsid w:val="008C141B"/>
    <w:rsid w:val="008C7724"/>
    <w:rsid w:val="008D3496"/>
    <w:rsid w:val="008D3B4C"/>
    <w:rsid w:val="008E1186"/>
    <w:rsid w:val="008E28A4"/>
    <w:rsid w:val="009107B5"/>
    <w:rsid w:val="00923869"/>
    <w:rsid w:val="00931110"/>
    <w:rsid w:val="0093410E"/>
    <w:rsid w:val="0094263F"/>
    <w:rsid w:val="00942B1E"/>
    <w:rsid w:val="0094601A"/>
    <w:rsid w:val="00947143"/>
    <w:rsid w:val="0095674A"/>
    <w:rsid w:val="0096175F"/>
    <w:rsid w:val="00974203"/>
    <w:rsid w:val="0097551B"/>
    <w:rsid w:val="00975DE0"/>
    <w:rsid w:val="009764FC"/>
    <w:rsid w:val="00985D8F"/>
    <w:rsid w:val="00986DD2"/>
    <w:rsid w:val="00987AC8"/>
    <w:rsid w:val="00997846"/>
    <w:rsid w:val="009A3483"/>
    <w:rsid w:val="009A6DA4"/>
    <w:rsid w:val="009B03E7"/>
    <w:rsid w:val="009B50D1"/>
    <w:rsid w:val="009C5321"/>
    <w:rsid w:val="009C769C"/>
    <w:rsid w:val="009D13AB"/>
    <w:rsid w:val="009D255C"/>
    <w:rsid w:val="009D26C7"/>
    <w:rsid w:val="009D2D29"/>
    <w:rsid w:val="009D3F05"/>
    <w:rsid w:val="009D76FB"/>
    <w:rsid w:val="009E4553"/>
    <w:rsid w:val="009E4CD0"/>
    <w:rsid w:val="009F6B4B"/>
    <w:rsid w:val="00A0073C"/>
    <w:rsid w:val="00A118EB"/>
    <w:rsid w:val="00A1414C"/>
    <w:rsid w:val="00A141BC"/>
    <w:rsid w:val="00A16F91"/>
    <w:rsid w:val="00A205B2"/>
    <w:rsid w:val="00A22ACC"/>
    <w:rsid w:val="00A34090"/>
    <w:rsid w:val="00A360D7"/>
    <w:rsid w:val="00A47119"/>
    <w:rsid w:val="00A60B1C"/>
    <w:rsid w:val="00A62BAB"/>
    <w:rsid w:val="00A63067"/>
    <w:rsid w:val="00A665A4"/>
    <w:rsid w:val="00A678B9"/>
    <w:rsid w:val="00A713AE"/>
    <w:rsid w:val="00A7357C"/>
    <w:rsid w:val="00A8127F"/>
    <w:rsid w:val="00A841D5"/>
    <w:rsid w:val="00A85890"/>
    <w:rsid w:val="00A859FC"/>
    <w:rsid w:val="00A87B68"/>
    <w:rsid w:val="00A91E57"/>
    <w:rsid w:val="00A93D96"/>
    <w:rsid w:val="00A946D3"/>
    <w:rsid w:val="00AA5E99"/>
    <w:rsid w:val="00AA6345"/>
    <w:rsid w:val="00AB4985"/>
    <w:rsid w:val="00AB5308"/>
    <w:rsid w:val="00AD520E"/>
    <w:rsid w:val="00AD5D54"/>
    <w:rsid w:val="00AD5E57"/>
    <w:rsid w:val="00AE2588"/>
    <w:rsid w:val="00AE4AD5"/>
    <w:rsid w:val="00AF2892"/>
    <w:rsid w:val="00AF34D8"/>
    <w:rsid w:val="00AF4C52"/>
    <w:rsid w:val="00AF69BE"/>
    <w:rsid w:val="00B059B7"/>
    <w:rsid w:val="00B139E0"/>
    <w:rsid w:val="00B15350"/>
    <w:rsid w:val="00B246EA"/>
    <w:rsid w:val="00B30B18"/>
    <w:rsid w:val="00B353CC"/>
    <w:rsid w:val="00B40090"/>
    <w:rsid w:val="00B4322B"/>
    <w:rsid w:val="00B46FEE"/>
    <w:rsid w:val="00B50330"/>
    <w:rsid w:val="00B52302"/>
    <w:rsid w:val="00B55D89"/>
    <w:rsid w:val="00B610C2"/>
    <w:rsid w:val="00B674DF"/>
    <w:rsid w:val="00B67B54"/>
    <w:rsid w:val="00B72FEE"/>
    <w:rsid w:val="00B92EF9"/>
    <w:rsid w:val="00B934B4"/>
    <w:rsid w:val="00BA006C"/>
    <w:rsid w:val="00BA5AA0"/>
    <w:rsid w:val="00BB2A5B"/>
    <w:rsid w:val="00BB5B91"/>
    <w:rsid w:val="00BB6339"/>
    <w:rsid w:val="00BC0246"/>
    <w:rsid w:val="00BC0A5A"/>
    <w:rsid w:val="00BC4819"/>
    <w:rsid w:val="00BD4E1B"/>
    <w:rsid w:val="00BD6011"/>
    <w:rsid w:val="00BE7BF8"/>
    <w:rsid w:val="00BF14FE"/>
    <w:rsid w:val="00BF1A03"/>
    <w:rsid w:val="00BF2081"/>
    <w:rsid w:val="00C01650"/>
    <w:rsid w:val="00C040B7"/>
    <w:rsid w:val="00C12456"/>
    <w:rsid w:val="00C21B79"/>
    <w:rsid w:val="00C26738"/>
    <w:rsid w:val="00C33AF9"/>
    <w:rsid w:val="00C352DA"/>
    <w:rsid w:val="00C379C9"/>
    <w:rsid w:val="00C411B4"/>
    <w:rsid w:val="00C42E70"/>
    <w:rsid w:val="00C53092"/>
    <w:rsid w:val="00C6538D"/>
    <w:rsid w:val="00C70152"/>
    <w:rsid w:val="00C70629"/>
    <w:rsid w:val="00C72489"/>
    <w:rsid w:val="00C72E93"/>
    <w:rsid w:val="00C772FD"/>
    <w:rsid w:val="00C81D10"/>
    <w:rsid w:val="00C94935"/>
    <w:rsid w:val="00C951D0"/>
    <w:rsid w:val="00CA1AE9"/>
    <w:rsid w:val="00CA2DEE"/>
    <w:rsid w:val="00CA3637"/>
    <w:rsid w:val="00CB113E"/>
    <w:rsid w:val="00CB54BD"/>
    <w:rsid w:val="00CC439D"/>
    <w:rsid w:val="00CD39D8"/>
    <w:rsid w:val="00CD452F"/>
    <w:rsid w:val="00CD4F94"/>
    <w:rsid w:val="00CE1345"/>
    <w:rsid w:val="00CF317C"/>
    <w:rsid w:val="00D02F76"/>
    <w:rsid w:val="00D07994"/>
    <w:rsid w:val="00D15059"/>
    <w:rsid w:val="00D201BD"/>
    <w:rsid w:val="00D2674A"/>
    <w:rsid w:val="00D40FDB"/>
    <w:rsid w:val="00D44747"/>
    <w:rsid w:val="00D4488F"/>
    <w:rsid w:val="00D65C5D"/>
    <w:rsid w:val="00D65EC0"/>
    <w:rsid w:val="00D701E3"/>
    <w:rsid w:val="00D772A0"/>
    <w:rsid w:val="00D87DB9"/>
    <w:rsid w:val="00D919EC"/>
    <w:rsid w:val="00D92167"/>
    <w:rsid w:val="00D92414"/>
    <w:rsid w:val="00D950A5"/>
    <w:rsid w:val="00D95E98"/>
    <w:rsid w:val="00D96702"/>
    <w:rsid w:val="00DA4B18"/>
    <w:rsid w:val="00DA57A7"/>
    <w:rsid w:val="00DB3DDB"/>
    <w:rsid w:val="00DB6CD4"/>
    <w:rsid w:val="00DC76CF"/>
    <w:rsid w:val="00DC7F73"/>
    <w:rsid w:val="00DD3516"/>
    <w:rsid w:val="00DD3FAC"/>
    <w:rsid w:val="00DE1544"/>
    <w:rsid w:val="00DE3A13"/>
    <w:rsid w:val="00DE49DC"/>
    <w:rsid w:val="00DE4F72"/>
    <w:rsid w:val="00DE6B26"/>
    <w:rsid w:val="00DF613A"/>
    <w:rsid w:val="00DF6455"/>
    <w:rsid w:val="00DF7ACF"/>
    <w:rsid w:val="00E02833"/>
    <w:rsid w:val="00E15FE4"/>
    <w:rsid w:val="00E170D8"/>
    <w:rsid w:val="00E177B1"/>
    <w:rsid w:val="00E22BC0"/>
    <w:rsid w:val="00E26520"/>
    <w:rsid w:val="00E37540"/>
    <w:rsid w:val="00E404CC"/>
    <w:rsid w:val="00E45BDC"/>
    <w:rsid w:val="00E5347F"/>
    <w:rsid w:val="00E54C5F"/>
    <w:rsid w:val="00E57F24"/>
    <w:rsid w:val="00E6041D"/>
    <w:rsid w:val="00E62216"/>
    <w:rsid w:val="00E630B0"/>
    <w:rsid w:val="00E66F1A"/>
    <w:rsid w:val="00E71B0F"/>
    <w:rsid w:val="00E72945"/>
    <w:rsid w:val="00E73503"/>
    <w:rsid w:val="00E90229"/>
    <w:rsid w:val="00E9218D"/>
    <w:rsid w:val="00EA412F"/>
    <w:rsid w:val="00EB3CD8"/>
    <w:rsid w:val="00EC29A6"/>
    <w:rsid w:val="00EC68F8"/>
    <w:rsid w:val="00ED0476"/>
    <w:rsid w:val="00ED3004"/>
    <w:rsid w:val="00ED5F2B"/>
    <w:rsid w:val="00ED6E15"/>
    <w:rsid w:val="00ED7254"/>
    <w:rsid w:val="00EE36A5"/>
    <w:rsid w:val="00EE6B4F"/>
    <w:rsid w:val="00EE7D72"/>
    <w:rsid w:val="00EF0AFD"/>
    <w:rsid w:val="00F00DFF"/>
    <w:rsid w:val="00F02256"/>
    <w:rsid w:val="00F05732"/>
    <w:rsid w:val="00F07A71"/>
    <w:rsid w:val="00F11FF7"/>
    <w:rsid w:val="00F17DA8"/>
    <w:rsid w:val="00F23763"/>
    <w:rsid w:val="00F241DE"/>
    <w:rsid w:val="00F26439"/>
    <w:rsid w:val="00F2685C"/>
    <w:rsid w:val="00F26F49"/>
    <w:rsid w:val="00F30522"/>
    <w:rsid w:val="00F34411"/>
    <w:rsid w:val="00F4130E"/>
    <w:rsid w:val="00F44D0A"/>
    <w:rsid w:val="00F56214"/>
    <w:rsid w:val="00F57B6F"/>
    <w:rsid w:val="00F6337B"/>
    <w:rsid w:val="00F6375E"/>
    <w:rsid w:val="00F877B5"/>
    <w:rsid w:val="00FA044A"/>
    <w:rsid w:val="00FA48DA"/>
    <w:rsid w:val="00FB558B"/>
    <w:rsid w:val="00FC1402"/>
    <w:rsid w:val="00FC4002"/>
    <w:rsid w:val="00FE3479"/>
    <w:rsid w:val="00FE3C3C"/>
    <w:rsid w:val="00FE4D21"/>
    <w:rsid w:val="00FE63CC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44B6"/>
  <w15:chartTrackingRefBased/>
  <w15:docId w15:val="{113F8944-7AA3-4CC6-8FAE-C9127E04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90"/>
  </w:style>
  <w:style w:type="paragraph" w:styleId="Heading1">
    <w:name w:val="heading 1"/>
    <w:basedOn w:val="Normal"/>
    <w:next w:val="Normal"/>
    <w:link w:val="Heading1Char"/>
    <w:uiPriority w:val="9"/>
    <w:qFormat/>
    <w:rsid w:val="00F8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66666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890"/>
    <w:pPr>
      <w:keepNext/>
      <w:keepLines/>
      <w:pBdr>
        <w:bottom w:val="single" w:sz="12" w:space="1" w:color="CB8B2A"/>
      </w:pBdr>
      <w:spacing w:before="160" w:after="80"/>
      <w:outlineLvl w:val="1"/>
    </w:pPr>
    <w:rPr>
      <w:rFonts w:asciiTheme="majorHAnsi" w:eastAsiaTheme="majorEastAsia" w:hAnsiTheme="majorHAnsi" w:cstheme="majorBidi"/>
      <w:sz w:val="36"/>
      <w:szCs w:val="32"/>
      <w:u w:color="CB8B2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890"/>
    <w:pPr>
      <w:keepNext/>
      <w:keepLines/>
      <w:pBdr>
        <w:bottom w:val="single" w:sz="12" w:space="1" w:color="E6E7E8"/>
      </w:pBdr>
      <w:spacing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39C"/>
    <w:pPr>
      <w:spacing w:after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B5"/>
    <w:rPr>
      <w:rFonts w:asciiTheme="majorHAnsi" w:eastAsiaTheme="majorEastAsia" w:hAnsiTheme="majorHAnsi" w:cstheme="majorBidi"/>
      <w:color w:val="666666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5890"/>
    <w:rPr>
      <w:rFonts w:asciiTheme="majorHAnsi" w:eastAsiaTheme="majorEastAsia" w:hAnsiTheme="majorHAnsi" w:cstheme="majorBidi"/>
      <w:sz w:val="36"/>
      <w:szCs w:val="32"/>
      <w:u w:color="CB8B2A"/>
    </w:rPr>
  </w:style>
  <w:style w:type="character" w:customStyle="1" w:styleId="Heading3Char">
    <w:name w:val="Heading 3 Char"/>
    <w:basedOn w:val="DefaultParagraphFont"/>
    <w:link w:val="Heading3"/>
    <w:uiPriority w:val="9"/>
    <w:rsid w:val="00A85890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539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1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21C0E"/>
    <w:pPr>
      <w:spacing w:after="200" w:line="240" w:lineRule="auto"/>
    </w:pPr>
    <w:rPr>
      <w:b/>
      <w:iCs/>
      <w:color w:val="0E2841" w:themeColor="text2"/>
      <w:sz w:val="22"/>
      <w:szCs w:val="18"/>
    </w:rPr>
  </w:style>
  <w:style w:type="character" w:customStyle="1" w:styleId="Code">
    <w:name w:val="Code"/>
    <w:basedOn w:val="DefaultParagraphFont"/>
    <w:uiPriority w:val="1"/>
    <w:qFormat/>
    <w:rsid w:val="00821C0E"/>
    <w:rPr>
      <w:rFonts w:ascii="Consolas" w:hAnsi="Consolas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CodeBlock">
    <w:name w:val="Code Block"/>
    <w:basedOn w:val="Normal"/>
    <w:link w:val="CodeBlockChar"/>
    <w:qFormat/>
    <w:rsid w:val="002858D6"/>
    <w:pPr>
      <w:shd w:val="solid" w:color="D9D9D9" w:themeColor="background1" w:themeShade="D9" w:fill="auto"/>
      <w:spacing w:before="200" w:after="200" w:line="240" w:lineRule="auto"/>
      <w:ind w:left="288"/>
      <w:contextualSpacing/>
    </w:pPr>
    <w:rPr>
      <w:rFonts w:ascii="Consolas" w:hAnsi="Consolas"/>
      <w:sz w:val="20"/>
    </w:rPr>
  </w:style>
  <w:style w:type="character" w:customStyle="1" w:styleId="CodeBlockChar">
    <w:name w:val="Code Block Char"/>
    <w:basedOn w:val="DefaultParagraphFont"/>
    <w:link w:val="CodeBlock"/>
    <w:rsid w:val="002858D6"/>
    <w:rPr>
      <w:rFonts w:ascii="Consolas" w:hAnsi="Consolas"/>
      <w:sz w:val="20"/>
      <w:shd w:val="solid" w:color="D9D9D9" w:themeColor="background1" w:themeShade="D9" w:fill="auto"/>
    </w:rPr>
  </w:style>
  <w:style w:type="paragraph" w:customStyle="1" w:styleId="TableText">
    <w:name w:val="Table Text"/>
    <w:basedOn w:val="Normal"/>
    <w:link w:val="TableTextChar"/>
    <w:qFormat/>
    <w:rsid w:val="008D3B4C"/>
    <w:pPr>
      <w:spacing w:line="240" w:lineRule="auto"/>
      <w:contextualSpacing/>
    </w:pPr>
    <w:rPr>
      <w:sz w:val="20"/>
    </w:rPr>
  </w:style>
  <w:style w:type="character" w:customStyle="1" w:styleId="TableTextChar">
    <w:name w:val="Table Text Char"/>
    <w:basedOn w:val="DefaultParagraphFont"/>
    <w:link w:val="TableText"/>
    <w:rsid w:val="008D3B4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dh\OneDrive%20-%20Oregon%20State%20University\Word%20Templates\Canvas%20Course%20Exploration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BAEC78F500C478548509175C83813" ma:contentTypeVersion="12" ma:contentTypeDescription="Create a new document." ma:contentTypeScope="" ma:versionID="2d30f817011dc4745f14f510a1ea74b7">
  <xsd:schema xmlns:xsd="http://www.w3.org/2001/XMLSchema" xmlns:xs="http://www.w3.org/2001/XMLSchema" xmlns:p="http://schemas.microsoft.com/office/2006/metadata/properties" xmlns:ns2="ab254616-6930-4e69-82fb-bacad0da5b5b" xmlns:ns3="c76ed700-5ec4-48d0-998b-3927083e324c" targetNamespace="http://schemas.microsoft.com/office/2006/metadata/properties" ma:root="true" ma:fieldsID="0815bc85b414d89ee8712e3cf169d179" ns2:_="" ns3:_="">
    <xsd:import namespace="ab254616-6930-4e69-82fb-bacad0da5b5b"/>
    <xsd:import namespace="c76ed700-5ec4-48d0-998b-3927083e3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54616-6930-4e69-82fb-bacad0da5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2777389-5812-4b7a-9ab1-3d72f20980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700-5ec4-48d0-998b-3927083e324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a7b743d-213b-43f9-a880-12feecfb7748}" ma:internalName="TaxCatchAll" ma:showField="CatchAllData" ma:web="c76ed700-5ec4-48d0-998b-3927083e3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54616-6930-4e69-82fb-bacad0da5b5b">
      <Terms xmlns="http://schemas.microsoft.com/office/infopath/2007/PartnerControls"/>
    </lcf76f155ced4ddcb4097134ff3c332f>
    <TaxCatchAll xmlns="c76ed700-5ec4-48d0-998b-3927083e324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47855-6FDC-4531-BDAF-40AD808DB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54616-6930-4e69-82fb-bacad0da5b5b"/>
    <ds:schemaRef ds:uri="c76ed700-5ec4-48d0-998b-3927083e3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B34B4-6E4E-49D0-9E2A-4B8AA689BBB6}">
  <ds:schemaRefs>
    <ds:schemaRef ds:uri="http://schemas.microsoft.com/office/2006/metadata/properties"/>
    <ds:schemaRef ds:uri="http://schemas.microsoft.com/office/infopath/2007/PartnerControls"/>
    <ds:schemaRef ds:uri="ab254616-6930-4e69-82fb-bacad0da5b5b"/>
    <ds:schemaRef ds:uri="c76ed700-5ec4-48d0-998b-3927083e324c"/>
  </ds:schemaRefs>
</ds:datastoreItem>
</file>

<file path=customXml/itemProps3.xml><?xml version="1.0" encoding="utf-8"?>
<ds:datastoreItem xmlns:ds="http://schemas.openxmlformats.org/officeDocument/2006/customXml" ds:itemID="{23E0F9DB-A233-40B6-8461-28CF91089A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Canvas Course Exploration Page.dotx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Hello\</vt:lpstr>
      <vt:lpstr>        This is a header 3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Hundhausen</dc:creator>
  <cp:keywords/>
  <dc:description/>
  <cp:lastModifiedBy>Hundhausen, Christopher</cp:lastModifiedBy>
  <cp:revision>4</cp:revision>
  <dcterms:created xsi:type="dcterms:W3CDTF">2025-01-17T15:30:00Z</dcterms:created>
  <dcterms:modified xsi:type="dcterms:W3CDTF">2025-01-27T05:08:00Z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0x0101006FDBAEC78F500C478548509175C83813</vt:lpwstr>
  </property>
</Properties>
</file>